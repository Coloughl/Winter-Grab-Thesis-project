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DC306" w14:textId="68811D88" w:rsidR="009A4650" w:rsidRPr="009A4650" w:rsidRDefault="00000000" w:rsidP="00483800">
      <w:pPr>
        <w:pStyle w:val="Heading1"/>
        <w:jc w:val="center"/>
      </w:pPr>
      <w:sdt>
        <w:sdtPr>
          <w:rPr>
            <w:caps w:val="0"/>
          </w:rPr>
          <w:alias w:val="Enter your name:"/>
          <w:tag w:val=""/>
          <w:id w:val="-328297061"/>
          <w:placeholder>
            <w:docPart w:val="4094BA31BAFB45DD833A26A7D4B8F50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483800">
            <w:rPr>
              <w:caps w:val="0"/>
            </w:rPr>
            <w:t>Connor O’Loughlin</w:t>
          </w:r>
        </w:sdtContent>
      </w:sdt>
    </w:p>
    <w:p w14:paraId="05AF97C6" w14:textId="4952FC0E" w:rsidR="003B6B4D" w:rsidRDefault="00483800" w:rsidP="009A4650">
      <w:pPr>
        <w:pStyle w:val="TitleInfo"/>
      </w:pPr>
      <w:r>
        <w:t>Michigan Technological University</w:t>
      </w:r>
    </w:p>
    <w:p w14:paraId="3C5E2B32" w14:textId="7763FC8A" w:rsidR="003B6B4D" w:rsidRDefault="00483800" w:rsidP="009A4650">
      <w:pPr>
        <w:pStyle w:val="TitleInfo"/>
      </w:pPr>
      <w:r>
        <w:t>Biological Sciences</w:t>
      </w:r>
    </w:p>
    <w:p w14:paraId="03ABF3B6" w14:textId="3B5A4210" w:rsidR="009A4650" w:rsidRPr="009A4650" w:rsidRDefault="00483800" w:rsidP="009A4650">
      <w:pPr>
        <w:pStyle w:val="TitleInfo"/>
      </w:pPr>
      <w:r>
        <w:t>1400 Townsend Dr.</w:t>
      </w:r>
    </w:p>
    <w:p w14:paraId="76B138B9" w14:textId="44471F2E" w:rsidR="009A4650" w:rsidRPr="009A4650" w:rsidRDefault="00483800" w:rsidP="009A4650">
      <w:pPr>
        <w:pStyle w:val="TitleInfo"/>
      </w:pPr>
      <w:r>
        <w:t>Houghton, MI 49931</w:t>
      </w:r>
    </w:p>
    <w:p w14:paraId="07DA0679" w14:textId="4220A12E" w:rsidR="009A4650" w:rsidRPr="009A4650" w:rsidRDefault="00483800" w:rsidP="009A4650">
      <w:pPr>
        <w:pStyle w:val="TitleInfo"/>
      </w:pPr>
      <w:r>
        <w:t>(630)-750-1165</w:t>
      </w:r>
    </w:p>
    <w:p w14:paraId="52370DC6" w14:textId="136D3BFC" w:rsidR="009A4650" w:rsidRPr="009A4650" w:rsidRDefault="00483800" w:rsidP="009A4650">
      <w:pPr>
        <w:pStyle w:val="TitleInfo"/>
      </w:pPr>
      <w:r>
        <w:t>ccolough@mtu.edu</w:t>
      </w:r>
    </w:p>
    <w:sdt>
      <w:sdtPr>
        <w:alias w:val="Education:"/>
        <w:tag w:val="Education:"/>
        <w:id w:val="1513793667"/>
        <w:placeholder>
          <w:docPart w:val="A86CBA1E7E6640E5B22CDE1F3237ED19"/>
        </w:placeholder>
        <w:temporary/>
        <w:showingPlcHdr/>
        <w15:appearance w15:val="hidden"/>
      </w:sdtPr>
      <w:sdtContent>
        <w:p w14:paraId="25183927" w14:textId="77777777" w:rsidR="00394A6D" w:rsidRPr="00476122" w:rsidRDefault="007D00B3" w:rsidP="00476122">
          <w:pPr>
            <w:pStyle w:val="Heading2"/>
          </w:pPr>
          <w:r w:rsidRPr="00476122">
            <w:t>Education</w:t>
          </w:r>
        </w:p>
      </w:sdtContent>
    </w:sdt>
    <w:p w14:paraId="2D5546F0" w14:textId="0FE72CC1" w:rsidR="00394A6D" w:rsidRPr="00476122" w:rsidRDefault="00483800" w:rsidP="00476122">
      <w:pPr>
        <w:pStyle w:val="Heading3"/>
      </w:pPr>
      <w:r>
        <w:t>Michigan Technological University</w:t>
      </w:r>
      <w:r w:rsidR="00476122" w:rsidRPr="00476122">
        <w:t xml:space="preserve"> - </w:t>
      </w:r>
      <w:r>
        <w:t>PhD</w:t>
      </w:r>
      <w:r w:rsidR="00476122" w:rsidRPr="00476122">
        <w:t xml:space="preserve">, </w:t>
      </w:r>
      <w:r>
        <w:t>2029 (expected)</w:t>
      </w:r>
    </w:p>
    <w:p w14:paraId="6C61B7DA" w14:textId="5081F5AE" w:rsidR="00394A6D" w:rsidRDefault="00EE6CEE" w:rsidP="00483800">
      <w:pPr>
        <w:pStyle w:val="ListBullet"/>
        <w:numPr>
          <w:ilvl w:val="0"/>
          <w:numId w:val="18"/>
        </w:numPr>
      </w:pPr>
      <w:r>
        <w:t>Dissertation Advisor</w:t>
      </w:r>
      <w:r w:rsidR="007D00B3">
        <w:t>:</w:t>
      </w:r>
      <w:r w:rsidR="00483800">
        <w:t xml:space="preserve"> Trista Vick-Majors</w:t>
      </w:r>
      <w:r w:rsidR="004B54BC">
        <w:t>.</w:t>
      </w:r>
    </w:p>
    <w:p w14:paraId="7BD72366" w14:textId="78C15E1B" w:rsidR="007B311B" w:rsidRDefault="00483800" w:rsidP="004E7E6F">
      <w:pPr>
        <w:pStyle w:val="Heading3"/>
      </w:pPr>
      <w:r>
        <w:t>Northern Michigan University</w:t>
      </w:r>
      <w:r w:rsidR="000551B0" w:rsidRPr="00476122">
        <w:t xml:space="preserve"> - </w:t>
      </w:r>
      <w:r>
        <w:t>B.S.</w:t>
      </w:r>
      <w:r w:rsidR="000551B0" w:rsidRPr="00476122">
        <w:t xml:space="preserve">, </w:t>
      </w:r>
      <w:r>
        <w:t>2023</w:t>
      </w:r>
    </w:p>
    <w:p w14:paraId="077604E8" w14:textId="542E4F6A" w:rsidR="007B311B" w:rsidRDefault="00000000" w:rsidP="007B311B">
      <w:pPr>
        <w:pStyle w:val="ListBullet"/>
      </w:pPr>
      <w:sdt>
        <w:sdtPr>
          <w:alias w:val="Major:"/>
          <w:tag w:val="Major:"/>
          <w:id w:val="-1634630561"/>
          <w:placeholder>
            <w:docPart w:val="086F966A374645919910319EAD5A16CF"/>
          </w:placeholder>
          <w:temporary/>
          <w:showingPlcHdr/>
          <w15:appearance w15:val="hidden"/>
        </w:sdtPr>
        <w:sdtContent>
          <w:r w:rsidR="007B311B">
            <w:t>Major</w:t>
          </w:r>
        </w:sdtContent>
      </w:sdt>
      <w:r w:rsidR="007B311B">
        <w:t>:</w:t>
      </w:r>
      <w:r w:rsidR="00483800">
        <w:t xml:space="preserve"> Environmental Science</w:t>
      </w:r>
      <w:r w:rsidR="004B54BC">
        <w:t>.</w:t>
      </w:r>
    </w:p>
    <w:p w14:paraId="55A6EDB4" w14:textId="72146E6D" w:rsidR="007B311B" w:rsidRDefault="00000000" w:rsidP="007B311B">
      <w:pPr>
        <w:pStyle w:val="ListBullet"/>
        <w:numPr>
          <w:ilvl w:val="0"/>
          <w:numId w:val="16"/>
        </w:numPr>
      </w:pPr>
      <w:sdt>
        <w:sdtPr>
          <w:alias w:val="Minor:"/>
          <w:tag w:val="Minor:"/>
          <w:id w:val="-1836902228"/>
          <w:placeholder>
            <w:docPart w:val="E6D31B98086D4817A04D98C9296B81D6"/>
          </w:placeholder>
          <w:temporary/>
          <w:showingPlcHdr/>
          <w15:appearance w15:val="hidden"/>
        </w:sdtPr>
        <w:sdtContent>
          <w:r w:rsidR="007B311B">
            <w:t>Minor</w:t>
          </w:r>
        </w:sdtContent>
      </w:sdt>
      <w:r w:rsidR="00E338A7">
        <w:t>(s)</w:t>
      </w:r>
      <w:r w:rsidR="007B311B">
        <w:t>:</w:t>
      </w:r>
      <w:r w:rsidR="00483800">
        <w:t xml:space="preserve"> Biology and Chemistry</w:t>
      </w:r>
      <w:r w:rsidR="004B54BC">
        <w:t>.</w:t>
      </w:r>
    </w:p>
    <w:p w14:paraId="34FD91A2" w14:textId="54EB2126" w:rsidR="00847635" w:rsidRDefault="002B6D66" w:rsidP="00847635">
      <w:pPr>
        <w:pStyle w:val="ListBullet"/>
        <w:numPr>
          <w:ilvl w:val="0"/>
          <w:numId w:val="16"/>
        </w:numPr>
      </w:pPr>
      <w:r>
        <w:t>Wildcat Achievement Award, National Academic Award</w:t>
      </w:r>
      <w:r w:rsidR="004B54BC">
        <w:t>.</w:t>
      </w:r>
    </w:p>
    <w:p w14:paraId="3552E070" w14:textId="4BDBF0D1" w:rsidR="00847635" w:rsidRPr="00476122" w:rsidRDefault="00847635" w:rsidP="00847635">
      <w:pPr>
        <w:pStyle w:val="Heading2"/>
      </w:pPr>
      <w:r>
        <w:t>Professional Experience</w:t>
      </w:r>
    </w:p>
    <w:p w14:paraId="0879C5AF" w14:textId="20437760" w:rsidR="00847635" w:rsidRDefault="00EC3A30" w:rsidP="00833772">
      <w:pPr>
        <w:pStyle w:val="Heading3"/>
      </w:pPr>
      <w:r>
        <w:t>Graduate Research Assistant</w:t>
      </w:r>
      <w:r w:rsidR="00286A54">
        <w:t xml:space="preserve"> – Michigan Technological University</w:t>
      </w:r>
      <w:r w:rsidR="00833772">
        <w:t>, 2024 - Present</w:t>
      </w:r>
    </w:p>
    <w:p w14:paraId="0F299025" w14:textId="5209CAF5" w:rsidR="00201B0D" w:rsidRDefault="00833772" w:rsidP="00201B0D">
      <w:pPr>
        <w:pStyle w:val="Heading3"/>
      </w:pPr>
      <w:r>
        <w:t xml:space="preserve">Student Research Intern – Pacific Northwest National Laboratory, </w:t>
      </w:r>
      <w:r w:rsidR="00201B0D">
        <w:t>2024</w:t>
      </w:r>
    </w:p>
    <w:p w14:paraId="76D7551B" w14:textId="2DCA50F8" w:rsidR="00201B0D" w:rsidRPr="00201B0D" w:rsidRDefault="00201B0D" w:rsidP="002F031C">
      <w:pPr>
        <w:pStyle w:val="Heading3"/>
      </w:pPr>
      <w:r>
        <w:t>Student Research Intern – Argonne National Laboratory, 2022</w:t>
      </w:r>
    </w:p>
    <w:p w14:paraId="3B006544" w14:textId="77777777" w:rsidR="005752B6" w:rsidRDefault="002F1596" w:rsidP="004E7E6F">
      <w:pPr>
        <w:pStyle w:val="Heading2"/>
      </w:pPr>
      <w:r>
        <w:t>F</w:t>
      </w:r>
      <w:r w:rsidR="00217A1C">
        <w:t xml:space="preserve">ellowships and </w:t>
      </w:r>
      <w:r>
        <w:t>A</w:t>
      </w:r>
      <w:r w:rsidR="00217A1C">
        <w:t>wards</w:t>
      </w:r>
      <w:r w:rsidR="005752B6">
        <w:t xml:space="preserve"> </w:t>
      </w:r>
    </w:p>
    <w:p w14:paraId="1939C80F" w14:textId="5D916A9C" w:rsidR="005752B6" w:rsidRDefault="00483800" w:rsidP="001E3552">
      <w:pPr>
        <w:pStyle w:val="ListBullet"/>
      </w:pPr>
      <w:r>
        <w:t>1</w:t>
      </w:r>
      <w:r w:rsidRPr="00483800">
        <w:rPr>
          <w:vertAlign w:val="superscript"/>
        </w:rPr>
        <w:t>st</w:t>
      </w:r>
      <w:r>
        <w:t xml:space="preserve"> </w:t>
      </w:r>
      <w:r w:rsidR="002B6D66">
        <w:t>P</w:t>
      </w:r>
      <w:r>
        <w:t xml:space="preserve">lace </w:t>
      </w:r>
      <w:r w:rsidR="002B6D66">
        <w:t>P</w:t>
      </w:r>
      <w:r>
        <w:t xml:space="preserve">aper </w:t>
      </w:r>
      <w:r w:rsidR="002B6D66">
        <w:t>P</w:t>
      </w:r>
      <w:r>
        <w:t>resentation</w:t>
      </w:r>
      <w:r w:rsidR="0043271D">
        <w:t xml:space="preserve">, </w:t>
      </w:r>
      <w:r>
        <w:t>American Association of Geographers</w:t>
      </w:r>
      <w:r w:rsidR="0043271D">
        <w:t xml:space="preserve">, </w:t>
      </w:r>
      <w:r>
        <w:t>2022</w:t>
      </w:r>
      <w:r w:rsidR="008C25CC">
        <w:t xml:space="preserve"> ($1,000</w:t>
      </w:r>
      <w:r w:rsidR="002325CE">
        <w:t xml:space="preserve"> travel award)</w:t>
      </w:r>
      <w:r w:rsidR="0043271D">
        <w:t>.</w:t>
      </w:r>
    </w:p>
    <w:p w14:paraId="6CC06231" w14:textId="7ED3A181" w:rsidR="008B074C" w:rsidRDefault="00483800" w:rsidP="008B074C">
      <w:pPr>
        <w:pStyle w:val="ListBullet"/>
      </w:pPr>
      <w:r>
        <w:t>Most Outstanding Undergraduate Presentation</w:t>
      </w:r>
      <w:r w:rsidR="0043271D">
        <w:t xml:space="preserve">, </w:t>
      </w:r>
      <w:r>
        <w:t>American Association of Geographers</w:t>
      </w:r>
      <w:r w:rsidR="0043271D">
        <w:t xml:space="preserve">, </w:t>
      </w:r>
      <w:r>
        <w:t>2022</w:t>
      </w:r>
      <w:r w:rsidR="008C25CC">
        <w:t xml:space="preserve"> </w:t>
      </w:r>
      <w:r w:rsidR="00FE3F39">
        <w:t>(</w:t>
      </w:r>
      <w:r w:rsidR="008C25CC">
        <w:t>$100 award).</w:t>
      </w:r>
    </w:p>
    <w:p w14:paraId="41003781" w14:textId="65C5111C" w:rsidR="002325CE" w:rsidRDefault="003A1312" w:rsidP="008B074C">
      <w:pPr>
        <w:pStyle w:val="ListBullet"/>
      </w:pPr>
      <w:r>
        <w:t>GLRC Travel Award, 2025</w:t>
      </w:r>
      <w:r w:rsidR="004B54BC">
        <w:t xml:space="preserve"> ($750 travel award).</w:t>
      </w:r>
    </w:p>
    <w:p w14:paraId="532BA73F" w14:textId="77DE756A" w:rsidR="008B074C" w:rsidRDefault="00C53F0D" w:rsidP="008B074C">
      <w:pPr>
        <w:pStyle w:val="Heading2"/>
      </w:pPr>
      <w:r>
        <w:t>Publications</w:t>
      </w:r>
      <w:r w:rsidR="00830DC4">
        <w:t xml:space="preserve"> and Scholarly Work</w:t>
      </w:r>
    </w:p>
    <w:p w14:paraId="5F41DA73" w14:textId="0B79C8BF" w:rsidR="00C31ED2" w:rsidRDefault="00A774CF" w:rsidP="00C31ED2">
      <w:pPr>
        <w:pStyle w:val="ListBullet"/>
      </w:pPr>
      <w:r>
        <w:rPr>
          <w:b/>
          <w:bCs/>
        </w:rPr>
        <w:t xml:space="preserve">O’Loughlin, C.C., </w:t>
      </w:r>
      <w:r w:rsidR="00F1068A">
        <w:t xml:space="preserve">Flynn, T.M., Kemner, K.M., Weishorn, P.B., </w:t>
      </w:r>
      <w:r w:rsidR="006F519C">
        <w:t xml:space="preserve">O’Loughlin, E.J.: </w:t>
      </w:r>
      <w:r w:rsidR="00C80B94">
        <w:t xml:space="preserve">Inhibition of </w:t>
      </w:r>
      <w:r w:rsidR="00F368C5">
        <w:t>methanogenesis</w:t>
      </w:r>
      <w:r w:rsidR="00C80B94">
        <w:t xml:space="preserve"> by 9,10-Anthraquinone</w:t>
      </w:r>
      <w:r w:rsidR="004A4D8D">
        <w:t>-2-</w:t>
      </w:r>
      <w:r w:rsidR="00E211BD">
        <w:t>carboxylic acid (AQC)</w:t>
      </w:r>
      <w:r w:rsidR="0021289A">
        <w:t xml:space="preserve"> (</w:t>
      </w:r>
      <w:r w:rsidR="009E23E8">
        <w:t xml:space="preserve">Expected </w:t>
      </w:r>
      <w:r w:rsidR="0021289A">
        <w:t>202</w:t>
      </w:r>
      <w:r w:rsidR="009E23E8">
        <w:t>6</w:t>
      </w:r>
      <w:r w:rsidR="0021289A">
        <w:t xml:space="preserve">). </w:t>
      </w:r>
      <w:r w:rsidR="006449A7">
        <w:rPr>
          <w:i/>
          <w:iCs/>
        </w:rPr>
        <w:t>M</w:t>
      </w:r>
      <w:r w:rsidR="0021289A">
        <w:rPr>
          <w:i/>
          <w:iCs/>
        </w:rPr>
        <w:t>icroorganisms</w:t>
      </w:r>
      <w:r w:rsidR="006449A7">
        <w:t xml:space="preserve"> (Manuscript still being edited by authors)</w:t>
      </w:r>
      <w:r w:rsidR="00714FA3">
        <w:t>.</w:t>
      </w:r>
    </w:p>
    <w:p w14:paraId="6E83E714" w14:textId="35749ADF" w:rsidR="00217A1C" w:rsidRDefault="002F1596" w:rsidP="004E7E6F">
      <w:pPr>
        <w:pStyle w:val="Heading2"/>
      </w:pPr>
      <w:r>
        <w:t>S</w:t>
      </w:r>
      <w:r w:rsidR="002A4B9A">
        <w:t xml:space="preserve">elected </w:t>
      </w:r>
      <w:r w:rsidR="002B6D66">
        <w:t>Conferences</w:t>
      </w:r>
      <w:r w:rsidR="002A4B9A">
        <w:t xml:space="preserve"> and </w:t>
      </w:r>
      <w:r>
        <w:t>I</w:t>
      </w:r>
      <w:r w:rsidR="002A4B9A">
        <w:t xml:space="preserve">nvited </w:t>
      </w:r>
      <w:r>
        <w:t>P</w:t>
      </w:r>
      <w:r w:rsidR="002A4B9A">
        <w:t>resentations</w:t>
      </w:r>
    </w:p>
    <w:p w14:paraId="5544D2F1" w14:textId="7CEAB455" w:rsidR="00EA2719" w:rsidRDefault="006E1183" w:rsidP="006E1183">
      <w:pPr>
        <w:pStyle w:val="ListBullet"/>
      </w:pPr>
      <w:r>
        <w:t>“</w:t>
      </w:r>
      <w:r w:rsidR="00973676">
        <w:t>Investigating the Hydrological Connectivity of Forested Mitigation Wetlands Between 2019 - 2021</w:t>
      </w:r>
      <w:r w:rsidRPr="006E1183">
        <w:t>,</w:t>
      </w:r>
      <w:r w:rsidR="00973676">
        <w:t xml:space="preserve"> in Marquette</w:t>
      </w:r>
      <w:r w:rsidR="00EE52E8">
        <w:t>,</w:t>
      </w:r>
      <w:r w:rsidR="00973676">
        <w:t xml:space="preserve"> Michigan, USA</w:t>
      </w:r>
      <w:r>
        <w:t xml:space="preserve">” </w:t>
      </w:r>
      <w:r w:rsidR="00973676">
        <w:t>Joint Aquatic Sciences Meeting,</w:t>
      </w:r>
      <w:r w:rsidRPr="006E1183">
        <w:t xml:space="preserve"> </w:t>
      </w:r>
      <w:r w:rsidR="00973676">
        <w:t>Grand Rapids</w:t>
      </w:r>
      <w:r w:rsidRPr="006E1183">
        <w:t xml:space="preserve">, </w:t>
      </w:r>
      <w:r w:rsidR="00973676">
        <w:t>MI</w:t>
      </w:r>
      <w:r w:rsidRPr="006E1183">
        <w:t xml:space="preserve">, </w:t>
      </w:r>
      <w:r w:rsidR="00973676">
        <w:t>May</w:t>
      </w:r>
      <w:r w:rsidRPr="006E1183">
        <w:t xml:space="preserve"> </w:t>
      </w:r>
      <w:r w:rsidR="00973676">
        <w:t>18</w:t>
      </w:r>
      <w:r w:rsidRPr="006E1183">
        <w:t xml:space="preserve">, </w:t>
      </w:r>
      <w:r w:rsidR="00973676">
        <w:t>2022</w:t>
      </w:r>
      <w:r w:rsidRPr="006E1183">
        <w:t>.</w:t>
      </w:r>
    </w:p>
    <w:p w14:paraId="4C5D37F3" w14:textId="551001B6" w:rsidR="006E1183" w:rsidRPr="006E1183" w:rsidRDefault="006E1183" w:rsidP="006E1183">
      <w:pPr>
        <w:pStyle w:val="ListBullet"/>
      </w:pPr>
      <w:r>
        <w:lastRenderedPageBreak/>
        <w:t>“</w:t>
      </w:r>
      <w:r w:rsidR="00913AF2">
        <w:t xml:space="preserve">Chemical Inhibitor of </w:t>
      </w:r>
      <w:r w:rsidR="00035504">
        <w:t>Methanogenesis</w:t>
      </w:r>
      <w:r w:rsidR="00913AF2">
        <w:t xml:space="preserve">: How Does It React in Different </w:t>
      </w:r>
      <w:r w:rsidR="003768C9">
        <w:t>Environments?</w:t>
      </w:r>
      <w:r>
        <w:t xml:space="preserve">” </w:t>
      </w:r>
      <w:r w:rsidR="00913AF2">
        <w:t>East Lakes Division of the American Association of Geographers (ELDAAG) Annual Meeting</w:t>
      </w:r>
      <w:r w:rsidRPr="006E1183">
        <w:t xml:space="preserve">, </w:t>
      </w:r>
      <w:r w:rsidR="00913AF2">
        <w:t>Muskegon</w:t>
      </w:r>
      <w:r w:rsidRPr="006E1183">
        <w:t xml:space="preserve">, </w:t>
      </w:r>
      <w:r w:rsidR="00913AF2">
        <w:t>MI</w:t>
      </w:r>
      <w:r w:rsidRPr="006E1183">
        <w:t xml:space="preserve">, </w:t>
      </w:r>
      <w:r w:rsidR="00913AF2">
        <w:t>October</w:t>
      </w:r>
      <w:r w:rsidRPr="006E1183">
        <w:t xml:space="preserve"> </w:t>
      </w:r>
      <w:r w:rsidR="00913AF2">
        <w:t>28</w:t>
      </w:r>
      <w:r w:rsidRPr="006E1183">
        <w:t xml:space="preserve">, </w:t>
      </w:r>
      <w:r w:rsidR="00913AF2">
        <w:t>2022</w:t>
      </w:r>
      <w:r w:rsidRPr="006E1183">
        <w:t>.</w:t>
      </w:r>
    </w:p>
    <w:p w14:paraId="3F5A005F" w14:textId="190128A9" w:rsidR="006E1183" w:rsidRDefault="006E1183" w:rsidP="00483800">
      <w:pPr>
        <w:pStyle w:val="ListBullet"/>
      </w:pPr>
      <w:r>
        <w:t>“</w:t>
      </w:r>
      <w:r w:rsidR="00C20D7D">
        <w:t xml:space="preserve">Chemical Inhibitor of </w:t>
      </w:r>
      <w:r w:rsidR="00035504">
        <w:t>Methanogenesis</w:t>
      </w:r>
      <w:r w:rsidR="00C20D7D">
        <w:t>: The Complete Story</w:t>
      </w:r>
      <w:r>
        <w:t>”</w:t>
      </w:r>
      <w:r w:rsidR="00EE52E8">
        <w:t>,</w:t>
      </w:r>
      <w:r>
        <w:t xml:space="preserve"> </w:t>
      </w:r>
      <w:r w:rsidR="001470EE">
        <w:t>American Association of Geographers (</w:t>
      </w:r>
      <w:r w:rsidR="00C20D7D">
        <w:t>AAG</w:t>
      </w:r>
      <w:r w:rsidR="001470EE">
        <w:t>)</w:t>
      </w:r>
      <w:r w:rsidR="00C20D7D">
        <w:t xml:space="preserve"> Annual Meeting</w:t>
      </w:r>
      <w:r w:rsidRPr="006E1183">
        <w:t xml:space="preserve">, </w:t>
      </w:r>
      <w:r w:rsidR="00C20D7D">
        <w:t>Denver</w:t>
      </w:r>
      <w:r w:rsidRPr="006E1183">
        <w:t xml:space="preserve">, </w:t>
      </w:r>
      <w:r w:rsidR="00C20D7D">
        <w:t>CO</w:t>
      </w:r>
      <w:r w:rsidRPr="006E1183">
        <w:t xml:space="preserve">, </w:t>
      </w:r>
      <w:r w:rsidR="00C20D7D">
        <w:t>March</w:t>
      </w:r>
      <w:r w:rsidRPr="006E1183">
        <w:t xml:space="preserve"> </w:t>
      </w:r>
      <w:r w:rsidR="002A04B2">
        <w:t>24</w:t>
      </w:r>
      <w:r w:rsidRPr="006E1183">
        <w:t xml:space="preserve">, </w:t>
      </w:r>
      <w:r w:rsidR="002A04B2">
        <w:t>2023</w:t>
      </w:r>
      <w:r w:rsidRPr="006E1183">
        <w:t>.</w:t>
      </w:r>
    </w:p>
    <w:p w14:paraId="0977A50E" w14:textId="73AADCEF" w:rsidR="00B62270" w:rsidRDefault="00B26517" w:rsidP="00483800">
      <w:pPr>
        <w:pStyle w:val="ListBullet"/>
      </w:pPr>
      <w:r>
        <w:t>“Seasonal Variation in Microbial Community Dynamics and Organic Matter in the Great Lakes”</w:t>
      </w:r>
      <w:r w:rsidR="00EE52E8">
        <w:t xml:space="preserve">, </w:t>
      </w:r>
      <w:r w:rsidR="00B31E71">
        <w:t xml:space="preserve">International </w:t>
      </w:r>
      <w:r w:rsidR="00035504">
        <w:t>Association</w:t>
      </w:r>
      <w:r w:rsidR="00B31E71">
        <w:t xml:space="preserve"> of Great Lakes </w:t>
      </w:r>
      <w:r w:rsidR="00035504">
        <w:t>Researchers</w:t>
      </w:r>
      <w:r w:rsidR="00B31E71">
        <w:t xml:space="preserve"> (IAGLR) Annual Meeting, Milwaukee, WI, </w:t>
      </w:r>
      <w:r w:rsidR="001470EE">
        <w:t>June 3, 2025.</w:t>
      </w:r>
    </w:p>
    <w:p w14:paraId="1823139F" w14:textId="1AABD690" w:rsidR="007536FC" w:rsidRDefault="007536FC" w:rsidP="007536FC">
      <w:pPr>
        <w:pStyle w:val="Heading2"/>
      </w:pPr>
      <w:r>
        <w:t>Volunteer Experience</w:t>
      </w:r>
    </w:p>
    <w:p w14:paraId="3E471FA4" w14:textId="00F56E75" w:rsidR="00516B72" w:rsidRDefault="003D3ECA" w:rsidP="00516B72">
      <w:pPr>
        <w:pStyle w:val="ListBullet"/>
      </w:pPr>
      <w:r>
        <w:t>Exhibi</w:t>
      </w:r>
      <w:r w:rsidR="003E1211">
        <w:t>tor</w:t>
      </w:r>
      <w:r w:rsidR="00516B72">
        <w:t xml:space="preserve"> </w:t>
      </w:r>
      <w:r w:rsidR="0003270F">
        <w:t>–</w:t>
      </w:r>
      <w:r w:rsidR="00516B72">
        <w:t xml:space="preserve"> </w:t>
      </w:r>
      <w:r w:rsidR="0003270F">
        <w:t xml:space="preserve">Great Lakes Research Center (GLRC), </w:t>
      </w:r>
      <w:r w:rsidR="00516B72">
        <w:t xml:space="preserve">International </w:t>
      </w:r>
      <w:r w:rsidR="00035504">
        <w:t>Association</w:t>
      </w:r>
      <w:r w:rsidR="00516B72">
        <w:t xml:space="preserve"> of Great Lakes </w:t>
      </w:r>
      <w:r w:rsidR="00035504">
        <w:t>Researchers</w:t>
      </w:r>
      <w:r w:rsidR="00516B72">
        <w:t xml:space="preserve"> (IAGLR) Annual Meeting, Milwaukee, WI, 2025.</w:t>
      </w:r>
    </w:p>
    <w:p w14:paraId="70A33612" w14:textId="1C9BC244" w:rsidR="00516B72" w:rsidRDefault="0076573C" w:rsidP="00516B72">
      <w:pPr>
        <w:pStyle w:val="ListBullet"/>
        <w:numPr>
          <w:ilvl w:val="1"/>
          <w:numId w:val="14"/>
        </w:numPr>
      </w:pPr>
      <w:r>
        <w:t>I volunteered</w:t>
      </w:r>
      <w:r w:rsidR="0038369F">
        <w:t xml:space="preserve"> for 6 cumulative hours</w:t>
      </w:r>
      <w:r w:rsidR="009F629A">
        <w:t xml:space="preserve"> </w:t>
      </w:r>
      <w:r w:rsidR="00B92AD5">
        <w:t xml:space="preserve">and was responsible for </w:t>
      </w:r>
      <w:r w:rsidR="008062E8">
        <w:t>replenishing materials and answering questions</w:t>
      </w:r>
      <w:r w:rsidR="0003270F">
        <w:t xml:space="preserve"> concerning the GLRC.</w:t>
      </w:r>
    </w:p>
    <w:p w14:paraId="533AF703" w14:textId="3C12EE01" w:rsidR="007536FC" w:rsidRDefault="0076573C" w:rsidP="007536FC">
      <w:pPr>
        <w:pStyle w:val="ListBullet"/>
      </w:pPr>
      <w:r>
        <w:t xml:space="preserve">Poster Judge – </w:t>
      </w:r>
      <w:r w:rsidR="00D27A7B">
        <w:t>Senior C</w:t>
      </w:r>
      <w:r w:rsidR="00E00484">
        <w:t>apstone, April 14, 2025</w:t>
      </w:r>
    </w:p>
    <w:p w14:paraId="13BEFA49" w14:textId="566FDCDE" w:rsidR="00E00484" w:rsidRPr="006E1183" w:rsidRDefault="00E00484" w:rsidP="00E00484">
      <w:pPr>
        <w:pStyle w:val="ListBullet"/>
        <w:numPr>
          <w:ilvl w:val="1"/>
          <w:numId w:val="14"/>
        </w:numPr>
      </w:pPr>
      <w:r>
        <w:t xml:space="preserve">I volunteered for </w:t>
      </w:r>
      <w:r w:rsidR="00543258">
        <w:t>2 cumulative hours and was tasked with judging three poster presentations</w:t>
      </w:r>
      <w:r w:rsidR="004E76E7">
        <w:t>.</w:t>
      </w:r>
    </w:p>
    <w:p w14:paraId="7ACD178C" w14:textId="77777777" w:rsidR="003050E1" w:rsidRDefault="002F1596" w:rsidP="004E7E6F">
      <w:pPr>
        <w:pStyle w:val="Heading2"/>
      </w:pPr>
      <w:r>
        <w:t>M</w:t>
      </w:r>
      <w:r w:rsidR="003050E1">
        <w:t xml:space="preserve">emberships in </w:t>
      </w:r>
      <w:r>
        <w:t>A</w:t>
      </w:r>
      <w:r w:rsidR="003050E1">
        <w:t xml:space="preserve">ssociations and </w:t>
      </w:r>
      <w:r>
        <w:t>I</w:t>
      </w:r>
      <w:r w:rsidR="003050E1">
        <w:t xml:space="preserve">nstitutional </w:t>
      </w:r>
      <w:r>
        <w:t>A</w:t>
      </w:r>
      <w:r w:rsidR="003050E1">
        <w:t>ffiliations</w:t>
      </w:r>
    </w:p>
    <w:p w14:paraId="290D4A4D" w14:textId="6A26717B" w:rsidR="00217A1C" w:rsidRDefault="00483800" w:rsidP="007F5759">
      <w:pPr>
        <w:pStyle w:val="ListBullet"/>
      </w:pPr>
      <w:r>
        <w:t>Gamma Theta Upsilon (2022 – present)</w:t>
      </w:r>
      <w:r w:rsidR="00061157">
        <w:t>.</w:t>
      </w:r>
    </w:p>
    <w:p w14:paraId="289F4E02" w14:textId="5FDC5B71" w:rsidR="00070ED9" w:rsidRDefault="00934723" w:rsidP="007F5759">
      <w:pPr>
        <w:pStyle w:val="ListBullet"/>
      </w:pPr>
      <w:r>
        <w:t xml:space="preserve">International Association of Great </w:t>
      </w:r>
      <w:r w:rsidR="003768C9">
        <w:t>Lakes</w:t>
      </w:r>
      <w:r>
        <w:t xml:space="preserve"> Researchers (2025-Present)</w:t>
      </w:r>
      <w:r w:rsidR="00061157">
        <w:t>.</w:t>
      </w:r>
    </w:p>
    <w:p w14:paraId="5851E7F1" w14:textId="23ACDD23" w:rsidR="00934723" w:rsidRDefault="00934723" w:rsidP="007F5759">
      <w:pPr>
        <w:pStyle w:val="ListBullet"/>
      </w:pPr>
      <w:r>
        <w:t xml:space="preserve">American Geophysical </w:t>
      </w:r>
      <w:r w:rsidR="003768C9">
        <w:t>Union (2025-Present)</w:t>
      </w:r>
      <w:r w:rsidR="00061157">
        <w:t>.</w:t>
      </w:r>
    </w:p>
    <w:p w14:paraId="7DE829EF" w14:textId="709B68E7" w:rsidR="00E913A0" w:rsidRDefault="00483800" w:rsidP="00E913A0">
      <w:pPr>
        <w:pStyle w:val="ListBullet"/>
      </w:pPr>
      <w:r>
        <w:t>American Association of Geographers (2022-202</w:t>
      </w:r>
      <w:r w:rsidR="00914B00">
        <w:t>4</w:t>
      </w:r>
      <w:r>
        <w:t>)</w:t>
      </w:r>
      <w:r w:rsidR="00061157">
        <w:t>.</w:t>
      </w:r>
    </w:p>
    <w:p w14:paraId="4E9DBE58" w14:textId="7D990847" w:rsidR="00E913A0" w:rsidRDefault="00483800" w:rsidP="00E913A0">
      <w:pPr>
        <w:pStyle w:val="ListBullet"/>
      </w:pPr>
      <w:r>
        <w:t>Society of Wetland Scientists (2022</w:t>
      </w:r>
      <w:r w:rsidR="00061157">
        <w:t>-2023</w:t>
      </w:r>
      <w:r>
        <w:t>)</w:t>
      </w:r>
      <w:r w:rsidR="00061157">
        <w:t>.</w:t>
      </w:r>
    </w:p>
    <w:p w14:paraId="45C87CE6" w14:textId="31DA54DC" w:rsidR="005F31FF" w:rsidRDefault="005F31FF" w:rsidP="005F31FF">
      <w:pPr>
        <w:pStyle w:val="Heading2"/>
      </w:pPr>
      <w:r>
        <w:t>Primary Advisor Contact Information</w:t>
      </w:r>
    </w:p>
    <w:p w14:paraId="46A0E89C" w14:textId="3267AEE4" w:rsidR="005F31FF" w:rsidRDefault="00946ECE" w:rsidP="005F31FF">
      <w:pPr>
        <w:pStyle w:val="ListBullet"/>
      </w:pPr>
      <w:r>
        <w:t>Trista Vick-Majors</w:t>
      </w:r>
    </w:p>
    <w:p w14:paraId="645A9EB1" w14:textId="4406BE7B" w:rsidR="00946ECE" w:rsidRDefault="00946ECE" w:rsidP="00946ECE">
      <w:pPr>
        <w:pStyle w:val="ListBullet"/>
        <w:numPr>
          <w:ilvl w:val="1"/>
          <w:numId w:val="14"/>
        </w:numPr>
      </w:pPr>
      <w:hyperlink r:id="rId7" w:history="1">
        <w:r w:rsidRPr="005B3A07">
          <w:rPr>
            <w:rStyle w:val="Hyperlink"/>
          </w:rPr>
          <w:t>tjvickma@mtu.edu</w:t>
        </w:r>
      </w:hyperlink>
    </w:p>
    <w:p w14:paraId="02A1202D" w14:textId="46C5C4E4" w:rsidR="00946ECE" w:rsidRDefault="00274B88" w:rsidP="00946ECE">
      <w:pPr>
        <w:pStyle w:val="ListBullet"/>
        <w:numPr>
          <w:ilvl w:val="1"/>
          <w:numId w:val="14"/>
        </w:numPr>
      </w:pPr>
      <w:r>
        <w:t>906-487-1848</w:t>
      </w:r>
    </w:p>
    <w:p w14:paraId="0B7294F0" w14:textId="77777777" w:rsidR="005F31FF" w:rsidRDefault="005F31FF" w:rsidP="005F31FF">
      <w:pPr>
        <w:pStyle w:val="ListBullet"/>
        <w:numPr>
          <w:ilvl w:val="0"/>
          <w:numId w:val="0"/>
        </w:numPr>
        <w:ind w:left="360" w:hanging="360"/>
      </w:pPr>
    </w:p>
    <w:p w14:paraId="2679AD0E" w14:textId="77777777" w:rsidR="005F31FF" w:rsidRDefault="005F31FF" w:rsidP="005F31FF">
      <w:pPr>
        <w:pStyle w:val="ListBullet"/>
        <w:numPr>
          <w:ilvl w:val="0"/>
          <w:numId w:val="0"/>
        </w:numPr>
      </w:pPr>
    </w:p>
    <w:sectPr w:rsidR="005F31FF" w:rsidSect="005A0F2E">
      <w:footerReference w:type="default" r:id="rId8"/>
      <w:pgSz w:w="12240" w:h="15840"/>
      <w:pgMar w:top="1152" w:right="1440" w:bottom="1152" w:left="144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C15A9" w14:textId="77777777" w:rsidR="00286E89" w:rsidRDefault="00286E89">
      <w:pPr>
        <w:spacing w:after="0"/>
      </w:pPr>
      <w:r>
        <w:separator/>
      </w:r>
    </w:p>
  </w:endnote>
  <w:endnote w:type="continuationSeparator" w:id="0">
    <w:p w14:paraId="760379D8" w14:textId="77777777" w:rsidR="00286E89" w:rsidRDefault="00286E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1617930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22BEEB98" w14:textId="77777777" w:rsidR="00394A6D" w:rsidRPr="00A64750" w:rsidRDefault="007D00B3" w:rsidP="00A64750">
        <w:pPr>
          <w:pStyle w:val="Footer"/>
          <w:jc w:val="right"/>
          <w:rPr>
            <w:sz w:val="22"/>
          </w:rPr>
        </w:pPr>
        <w:r w:rsidRPr="00A64750">
          <w:rPr>
            <w:sz w:val="22"/>
          </w:rPr>
          <w:fldChar w:fldCharType="begin"/>
        </w:r>
        <w:r w:rsidRPr="00A64750">
          <w:rPr>
            <w:sz w:val="22"/>
          </w:rPr>
          <w:instrText xml:space="preserve"> PAGE   \* MERGEFORMAT </w:instrText>
        </w:r>
        <w:r w:rsidRPr="00A64750">
          <w:rPr>
            <w:sz w:val="22"/>
          </w:rPr>
          <w:fldChar w:fldCharType="separate"/>
        </w:r>
        <w:r w:rsidR="005E5E55" w:rsidRPr="00A64750">
          <w:rPr>
            <w:noProof/>
            <w:sz w:val="22"/>
          </w:rPr>
          <w:t>2</w:t>
        </w:r>
        <w:r w:rsidRPr="00A64750">
          <w:rPr>
            <w:noProof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55D50" w14:textId="77777777" w:rsidR="00286E89" w:rsidRDefault="00286E89">
      <w:pPr>
        <w:spacing w:after="0"/>
      </w:pPr>
      <w:r>
        <w:separator/>
      </w:r>
    </w:p>
  </w:footnote>
  <w:footnote w:type="continuationSeparator" w:id="0">
    <w:p w14:paraId="7A50DC9A" w14:textId="77777777" w:rsidR="00286E89" w:rsidRDefault="00286E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BEE63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6B55011"/>
    <w:multiLevelType w:val="hybridMultilevel"/>
    <w:tmpl w:val="A444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C8A849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9371248">
    <w:abstractNumId w:val="9"/>
  </w:num>
  <w:num w:numId="2" w16cid:durableId="1220170482">
    <w:abstractNumId w:val="9"/>
    <w:lvlOverride w:ilvl="0">
      <w:startOverride w:val="1"/>
    </w:lvlOverride>
  </w:num>
  <w:num w:numId="3" w16cid:durableId="149835817">
    <w:abstractNumId w:val="9"/>
    <w:lvlOverride w:ilvl="0">
      <w:startOverride w:val="1"/>
    </w:lvlOverride>
  </w:num>
  <w:num w:numId="4" w16cid:durableId="72242836">
    <w:abstractNumId w:val="9"/>
    <w:lvlOverride w:ilvl="0">
      <w:startOverride w:val="1"/>
    </w:lvlOverride>
  </w:num>
  <w:num w:numId="5" w16cid:durableId="52582929">
    <w:abstractNumId w:val="7"/>
  </w:num>
  <w:num w:numId="6" w16cid:durableId="1907908965">
    <w:abstractNumId w:val="6"/>
  </w:num>
  <w:num w:numId="7" w16cid:durableId="1742679949">
    <w:abstractNumId w:val="5"/>
  </w:num>
  <w:num w:numId="8" w16cid:durableId="151600899">
    <w:abstractNumId w:val="4"/>
  </w:num>
  <w:num w:numId="9" w16cid:durableId="84542538">
    <w:abstractNumId w:val="8"/>
  </w:num>
  <w:num w:numId="10" w16cid:durableId="1317568442">
    <w:abstractNumId w:val="3"/>
  </w:num>
  <w:num w:numId="11" w16cid:durableId="2099791870">
    <w:abstractNumId w:val="2"/>
  </w:num>
  <w:num w:numId="12" w16cid:durableId="46220918">
    <w:abstractNumId w:val="1"/>
  </w:num>
  <w:num w:numId="13" w16cid:durableId="1577397430">
    <w:abstractNumId w:val="0"/>
  </w:num>
  <w:num w:numId="14" w16cid:durableId="1359700257">
    <w:abstractNumId w:val="11"/>
  </w:num>
  <w:num w:numId="15" w16cid:durableId="105277726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630743462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83325004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438369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414207995">
    <w:abstractNumId w:val="12"/>
  </w:num>
  <w:num w:numId="20" w16cid:durableId="3474125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00"/>
    <w:rsid w:val="0003270F"/>
    <w:rsid w:val="00035504"/>
    <w:rsid w:val="000551B0"/>
    <w:rsid w:val="00061157"/>
    <w:rsid w:val="00065D54"/>
    <w:rsid w:val="00070ED9"/>
    <w:rsid w:val="00142FB6"/>
    <w:rsid w:val="0014570E"/>
    <w:rsid w:val="001470EE"/>
    <w:rsid w:val="001B0117"/>
    <w:rsid w:val="001E3552"/>
    <w:rsid w:val="00201B0D"/>
    <w:rsid w:val="0021289A"/>
    <w:rsid w:val="002169C1"/>
    <w:rsid w:val="00217A1C"/>
    <w:rsid w:val="002325CE"/>
    <w:rsid w:val="0023329B"/>
    <w:rsid w:val="00274B88"/>
    <w:rsid w:val="00286A54"/>
    <w:rsid w:val="00286E89"/>
    <w:rsid w:val="00296BDD"/>
    <w:rsid w:val="002A04B2"/>
    <w:rsid w:val="002A4B9A"/>
    <w:rsid w:val="002B6D66"/>
    <w:rsid w:val="002F031C"/>
    <w:rsid w:val="002F1596"/>
    <w:rsid w:val="002F2D47"/>
    <w:rsid w:val="003050E1"/>
    <w:rsid w:val="00374627"/>
    <w:rsid w:val="003768C9"/>
    <w:rsid w:val="0038369F"/>
    <w:rsid w:val="00394A6D"/>
    <w:rsid w:val="003A1312"/>
    <w:rsid w:val="003B54DD"/>
    <w:rsid w:val="003B6B4D"/>
    <w:rsid w:val="003C5DF5"/>
    <w:rsid w:val="003D3ECA"/>
    <w:rsid w:val="003E1211"/>
    <w:rsid w:val="003F19B9"/>
    <w:rsid w:val="0043271D"/>
    <w:rsid w:val="004476A1"/>
    <w:rsid w:val="00474F62"/>
    <w:rsid w:val="00476122"/>
    <w:rsid w:val="00483800"/>
    <w:rsid w:val="004960AC"/>
    <w:rsid w:val="004A4D8D"/>
    <w:rsid w:val="004B54BC"/>
    <w:rsid w:val="004B68C7"/>
    <w:rsid w:val="004E76E7"/>
    <w:rsid w:val="004E7E6F"/>
    <w:rsid w:val="0050754D"/>
    <w:rsid w:val="005114E7"/>
    <w:rsid w:val="00516B72"/>
    <w:rsid w:val="00543258"/>
    <w:rsid w:val="005752B6"/>
    <w:rsid w:val="005A0F2E"/>
    <w:rsid w:val="005E5E55"/>
    <w:rsid w:val="005F31FF"/>
    <w:rsid w:val="00616068"/>
    <w:rsid w:val="006449A7"/>
    <w:rsid w:val="006829D6"/>
    <w:rsid w:val="006E1183"/>
    <w:rsid w:val="006E401C"/>
    <w:rsid w:val="006F519C"/>
    <w:rsid w:val="00702247"/>
    <w:rsid w:val="00714FA3"/>
    <w:rsid w:val="00724F40"/>
    <w:rsid w:val="007536FC"/>
    <w:rsid w:val="0076573C"/>
    <w:rsid w:val="0077621B"/>
    <w:rsid w:val="007963CE"/>
    <w:rsid w:val="007B311B"/>
    <w:rsid w:val="007C4498"/>
    <w:rsid w:val="007D00B3"/>
    <w:rsid w:val="007D28D3"/>
    <w:rsid w:val="007F5759"/>
    <w:rsid w:val="008062E8"/>
    <w:rsid w:val="00830DC4"/>
    <w:rsid w:val="00833772"/>
    <w:rsid w:val="00847635"/>
    <w:rsid w:val="008916B6"/>
    <w:rsid w:val="00897093"/>
    <w:rsid w:val="008B074C"/>
    <w:rsid w:val="008C25CC"/>
    <w:rsid w:val="008E10EB"/>
    <w:rsid w:val="00913AF2"/>
    <w:rsid w:val="00914B00"/>
    <w:rsid w:val="00934723"/>
    <w:rsid w:val="00946ECE"/>
    <w:rsid w:val="00973676"/>
    <w:rsid w:val="009763C8"/>
    <w:rsid w:val="009A4650"/>
    <w:rsid w:val="009C0748"/>
    <w:rsid w:val="009D5ADB"/>
    <w:rsid w:val="009E23E8"/>
    <w:rsid w:val="009F265F"/>
    <w:rsid w:val="009F629A"/>
    <w:rsid w:val="00A402AC"/>
    <w:rsid w:val="00A64750"/>
    <w:rsid w:val="00A774CF"/>
    <w:rsid w:val="00A8131A"/>
    <w:rsid w:val="00B10D74"/>
    <w:rsid w:val="00B26517"/>
    <w:rsid w:val="00B31E71"/>
    <w:rsid w:val="00B53EB1"/>
    <w:rsid w:val="00B62270"/>
    <w:rsid w:val="00B769EE"/>
    <w:rsid w:val="00B92AD5"/>
    <w:rsid w:val="00BB5590"/>
    <w:rsid w:val="00C14C13"/>
    <w:rsid w:val="00C20D7D"/>
    <w:rsid w:val="00C31ED2"/>
    <w:rsid w:val="00C53F0D"/>
    <w:rsid w:val="00C57E43"/>
    <w:rsid w:val="00C72B59"/>
    <w:rsid w:val="00C80B94"/>
    <w:rsid w:val="00CC75DB"/>
    <w:rsid w:val="00D14EB5"/>
    <w:rsid w:val="00D27A7B"/>
    <w:rsid w:val="00D33143"/>
    <w:rsid w:val="00D56207"/>
    <w:rsid w:val="00D765AF"/>
    <w:rsid w:val="00DB1E2C"/>
    <w:rsid w:val="00DC3C15"/>
    <w:rsid w:val="00DD4208"/>
    <w:rsid w:val="00E00484"/>
    <w:rsid w:val="00E052C9"/>
    <w:rsid w:val="00E11AA8"/>
    <w:rsid w:val="00E211BD"/>
    <w:rsid w:val="00E338A7"/>
    <w:rsid w:val="00E6217F"/>
    <w:rsid w:val="00E63150"/>
    <w:rsid w:val="00E8602D"/>
    <w:rsid w:val="00E913A0"/>
    <w:rsid w:val="00EA2719"/>
    <w:rsid w:val="00EA2B92"/>
    <w:rsid w:val="00EB7C66"/>
    <w:rsid w:val="00EC3A30"/>
    <w:rsid w:val="00EE0947"/>
    <w:rsid w:val="00EE279B"/>
    <w:rsid w:val="00EE52E8"/>
    <w:rsid w:val="00EE6CEE"/>
    <w:rsid w:val="00F1068A"/>
    <w:rsid w:val="00F23B49"/>
    <w:rsid w:val="00F368C5"/>
    <w:rsid w:val="00F94465"/>
    <w:rsid w:val="00FA3960"/>
    <w:rsid w:val="00FA4CF9"/>
    <w:rsid w:val="00FE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0FD89E"/>
  <w15:chartTrackingRefBased/>
  <w15:docId w15:val="{63AA7E43-14B5-4BA4-89F6-11A64628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B4D"/>
    <w:pPr>
      <w:spacing w:after="120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link w:val="Heading1Char"/>
    <w:uiPriority w:val="9"/>
    <w:qFormat/>
    <w:rsid w:val="00EE6CEE"/>
    <w:pPr>
      <w:keepNext/>
      <w:keepLines/>
      <w:spacing w:before="400" w:after="60"/>
      <w:contextualSpacing/>
      <w:outlineLvl w:val="0"/>
    </w:pPr>
    <w:rPr>
      <w:rFonts w:eastAsiaTheme="majorEastAsia" w:cs="Times New Roman (Headings CS)"/>
      <w:b/>
      <w:caps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F1596"/>
    <w:pPr>
      <w:keepNext/>
      <w:keepLines/>
      <w:spacing w:before="360"/>
      <w:ind w:left="-432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122"/>
    <w:pPr>
      <w:keepNext/>
      <w:keepLines/>
      <w:spacing w:before="240" w:after="60"/>
      <w:outlineLvl w:val="2"/>
    </w:pPr>
    <w:rPr>
      <w:rFonts w:eastAsiaTheme="majorEastAsia" w:cs="Times New Roman (Headings CS)"/>
      <w:b/>
      <w:color w:val="09090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122"/>
    <w:pPr>
      <w:keepNext/>
      <w:keepLines/>
      <w:spacing w:before="240" w:after="60"/>
      <w:outlineLvl w:val="3"/>
    </w:pPr>
    <w:rPr>
      <w:rFonts w:eastAsiaTheme="majorEastAsia" w:cstheme="majorBidi"/>
      <w:b/>
      <w:iCs/>
      <w:color w:val="0E0E0E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9A4650"/>
    <w:pPr>
      <w:contextualSpacing/>
      <w:jc w:val="center"/>
    </w:pPr>
    <w:rPr>
      <w:rFonts w:eastAsiaTheme="majorEastAsia" w:cstheme="majorBidi"/>
      <w:color w:val="141414" w:themeColor="accent1"/>
      <w:kern w:val="28"/>
    </w:rPr>
  </w:style>
  <w:style w:type="character" w:customStyle="1" w:styleId="TitleChar">
    <w:name w:val="Title Char"/>
    <w:basedOn w:val="DefaultParagraphFont"/>
    <w:link w:val="Title"/>
    <w:uiPriority w:val="2"/>
    <w:rsid w:val="009A4650"/>
    <w:rPr>
      <w:rFonts w:ascii="Times New Roman" w:eastAsiaTheme="majorEastAsia" w:hAnsi="Times New Roman" w:cstheme="majorBidi"/>
      <w:color w:val="141414" w:themeColor="accent1"/>
      <w:kern w:val="28"/>
      <w:sz w:val="24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EE6CEE"/>
    <w:rPr>
      <w:rFonts w:ascii="Times New Roman" w:eastAsiaTheme="majorEastAsia" w:hAnsi="Times New Roman" w:cs="Times New Roman (Headings CS)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596"/>
    <w:rPr>
      <w:rFonts w:ascii="Times New Roman" w:eastAsiaTheme="majorEastAsia" w:hAnsi="Times New Roman" w:cs="Times New Roman (Headings CS)"/>
      <w:b/>
      <w:color w:val="191919" w:themeColor="background2" w:themeShade="1A"/>
      <w:sz w:val="24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476122"/>
    <w:rPr>
      <w:rFonts w:ascii="Times New Roman" w:eastAsiaTheme="majorEastAsia" w:hAnsi="Times New Roman" w:cs="Times New Roman (Headings CS)"/>
      <w:b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6122"/>
    <w:rPr>
      <w:rFonts w:ascii="Times New Roman" w:eastAsiaTheme="majorEastAsia" w:hAnsi="Times New Roman" w:cstheme="majorBidi"/>
      <w:b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paragraph" w:customStyle="1" w:styleId="TitleInfo">
    <w:name w:val="TitleInfo"/>
    <w:basedOn w:val="Normal"/>
    <w:qFormat/>
    <w:rsid w:val="00EE6CEE"/>
    <w:pPr>
      <w:spacing w:after="0"/>
      <w:jc w:val="center"/>
    </w:pPr>
  </w:style>
  <w:style w:type="paragraph" w:customStyle="1" w:styleId="Indent">
    <w:name w:val="Indent"/>
    <w:basedOn w:val="ListBullet"/>
    <w:qFormat/>
    <w:rsid w:val="007F5759"/>
    <w:pPr>
      <w:spacing w:before="60" w:after="120"/>
      <w:ind w:left="720" w:hanging="720"/>
    </w:pPr>
  </w:style>
  <w:style w:type="paragraph" w:customStyle="1" w:styleId="Style1">
    <w:name w:val="Style1"/>
    <w:basedOn w:val="Heading4"/>
    <w:qFormat/>
    <w:rsid w:val="00476122"/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jvickma@mt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olo\Downloads\accessible-cv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094BA31BAFB45DD833A26A7D4B8F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C3966-AD19-4B8D-8D08-8B21F9D61669}"/>
      </w:docPartPr>
      <w:docPartBody>
        <w:p w:rsidR="000E60DA" w:rsidRDefault="000E60DA">
          <w:pPr>
            <w:pStyle w:val="4094BA31BAFB45DD833A26A7D4B8F503"/>
          </w:pPr>
          <w:r>
            <w:t>Your Name</w:t>
          </w:r>
        </w:p>
      </w:docPartBody>
    </w:docPart>
    <w:docPart>
      <w:docPartPr>
        <w:name w:val="A86CBA1E7E6640E5B22CDE1F3237E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440C9-38BF-429A-ADA9-585C4FAD4377}"/>
      </w:docPartPr>
      <w:docPartBody>
        <w:p w:rsidR="000E60DA" w:rsidRDefault="000E60DA">
          <w:pPr>
            <w:pStyle w:val="A86CBA1E7E6640E5B22CDE1F3237ED19"/>
          </w:pPr>
          <w:r>
            <w:t>Education</w:t>
          </w:r>
        </w:p>
      </w:docPartBody>
    </w:docPart>
    <w:docPart>
      <w:docPartPr>
        <w:name w:val="086F966A374645919910319EAD5A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1E8C3-29ED-4574-ACF3-F60FA003B477}"/>
      </w:docPartPr>
      <w:docPartBody>
        <w:p w:rsidR="000E60DA" w:rsidRDefault="000E60DA">
          <w:pPr>
            <w:pStyle w:val="086F966A374645919910319EAD5A16CF"/>
          </w:pPr>
          <w:r>
            <w:t>Major</w:t>
          </w:r>
        </w:p>
      </w:docPartBody>
    </w:docPart>
    <w:docPart>
      <w:docPartPr>
        <w:name w:val="E6D31B98086D4817A04D98C9296B8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E3704-F053-4B7D-AA05-E69844F5BB31}"/>
      </w:docPartPr>
      <w:docPartBody>
        <w:p w:rsidR="000E60DA" w:rsidRDefault="000E60DA">
          <w:pPr>
            <w:pStyle w:val="E6D31B98086D4817A04D98C9296B81D6"/>
          </w:pPr>
          <w:r>
            <w:t>Minor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34"/>
    <w:rsid w:val="000612CC"/>
    <w:rsid w:val="000E60DA"/>
    <w:rsid w:val="001C2295"/>
    <w:rsid w:val="00B54234"/>
    <w:rsid w:val="00D14EB5"/>
    <w:rsid w:val="00DB1E2C"/>
    <w:rsid w:val="00EB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94BA31BAFB45DD833A26A7D4B8F503">
    <w:name w:val="4094BA31BAFB45DD833A26A7D4B8F503"/>
  </w:style>
  <w:style w:type="paragraph" w:customStyle="1" w:styleId="A86CBA1E7E6640E5B22CDE1F3237ED19">
    <w:name w:val="A86CBA1E7E6640E5B22CDE1F3237ED19"/>
  </w:style>
  <w:style w:type="paragraph" w:customStyle="1" w:styleId="086F966A374645919910319EAD5A16CF">
    <w:name w:val="086F966A374645919910319EAD5A16CF"/>
  </w:style>
  <w:style w:type="paragraph" w:customStyle="1" w:styleId="E6D31B98086D4817A04D98C9296B81D6">
    <w:name w:val="E6D31B98086D4817A04D98C9296B81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accessible-cv-template</Template>
  <TotalTime>50</TotalTime>
  <Pages>2</Pages>
  <Words>343</Words>
  <Characters>2482</Characters>
  <Application>Microsoft Office Word</Application>
  <DocSecurity>0</DocSecurity>
  <Lines>60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Connor OLoughlin</dc:creator>
  <cp:keywords/>
  <dc:description>Connor O’Loughlin</dc:description>
  <cp:lastModifiedBy>Connor OLoughlin</cp:lastModifiedBy>
  <cp:revision>27</cp:revision>
  <dcterms:created xsi:type="dcterms:W3CDTF">2025-06-25T14:39:00Z</dcterms:created>
  <dcterms:modified xsi:type="dcterms:W3CDTF">2025-08-05T16:39:00Z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GrammarlyDocumentId">
    <vt:lpwstr>aec199a1-0e71-4d6c-be5b-3188b32de703</vt:lpwstr>
  </property>
</Properties>
</file>